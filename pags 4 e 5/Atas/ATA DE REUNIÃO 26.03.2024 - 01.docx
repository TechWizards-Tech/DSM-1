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">
  <w:body>
    <w:p w:rsidRPr="00B707F1" w:rsidR="009C2411" w:rsidP="009C2411" w:rsidRDefault="00AB5A73" w14:paraId="76FF5A4C" w14:textId="77777777">
      <w:r w:rsidRPr="00B707F1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0A56810B" wp14:editId="2F2E9CD6">
                <wp:simplePos x="0" y="0"/>
                <wp:positionH relativeFrom="page">
                  <wp:align>left</wp:align>
                </wp:positionH>
                <wp:positionV relativeFrom="paragraph">
                  <wp:posOffset>-571500</wp:posOffset>
                </wp:positionV>
                <wp:extent cx="7589520" cy="10695940"/>
                <wp:effectExtent l="0" t="0" r="11430" b="10160"/>
                <wp:wrapNone/>
                <wp:docPr id="3" name="Grup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0" y="0"/>
                          <a:chExt cx="7772400" cy="10058400"/>
                        </a:xfrm>
                      </wpg:grpSpPr>
                      <wps:wsp>
                        <wps:cNvPr id="1624173456" name="Retângulo 1" descr="Decorativo"/>
                        <wps:cNvSpPr/>
                        <wps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2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067490" name="Retângulo arredondado 2"/>
                        <wps:cNvSpPr/>
                        <wps:spPr>
                          <a:xfrm>
                            <a:off x="219075" y="219075"/>
                            <a:ext cx="7315200" cy="9601200"/>
                          </a:xfrm>
                          <a:prstGeom prst="roundRect">
                            <a:avLst>
                              <a:gd name="adj" fmla="val 2012"/>
                            </a:avLst>
                          </a:prstGeom>
                          <a:noFill/>
                          <a:ln w="28575"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" style="position:absolute;margin-left:0;margin-top:-45pt;width:597.6pt;height:842.2pt;z-index:-251656192;mso-position-horizontal:left;mso-position-horizontal-relative:page;mso-width-relative:margin;mso-height-relative:margin" alt="&quot;&quot;" coordsize="77724,100584" o:spid="_x0000_s1026" w14:anchorId="5FAFC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">
                <v:rect id="Retângulo 1" style="position:absolute;width:77724;height:100584;visibility:visible;mso-wrap-style:square;v-text-anchor:middle" alt="Decorativo" o:spid="_x0000_s1027" fillcolor="#a5a5a5 [3206]" strokecolor="#44546a [3215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">
                  <v:fill opacity="13107f"/>
                </v:rect>
                <v:roundrect id="Retângulo arredondado 2" style="position:absolute;left:2190;top:2190;width:73152;height:96012;visibility:visible;mso-wrap-style:square;v-text-anchor:middle" o:spid="_x0000_s1028" filled="f" strokecolor="#44546a [3215]" strokeweight="2.25pt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">
                  <v:stroke joinstyle="miter"/>
                </v:roundrect>
                <w10:wrap anchorx="page"/>
                <w10:anchorlock/>
              </v:group>
            </w:pict>
          </mc:Fallback>
        </mc:AlternateContent>
      </w:r>
    </w:p>
    <w:tbl>
      <w:tblPr>
        <w:tblW w:w="10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0"/>
        <w:gridCol w:w="191"/>
        <w:gridCol w:w="660"/>
        <w:gridCol w:w="6709"/>
      </w:tblGrid>
      <w:tr w:rsidRPr="00B707F1" w:rsidR="00EA62A2" w:rsidTr="33B47558" w14:paraId="2B19E4C7" w14:textId="77777777">
        <w:trPr>
          <w:trHeight w:val="1152"/>
        </w:trPr>
        <w:tc>
          <w:tcPr>
            <w:tcW w:w="10080" w:type="dxa"/>
            <w:gridSpan w:val="4"/>
            <w:tcMar/>
          </w:tcPr>
          <w:p w:rsidRPr="00B61AEC" w:rsidR="00EA62A2" w:rsidP="5FDCBF08" w:rsidRDefault="00FD1547" w14:paraId="3D381211" w14:textId="56E67ED3">
            <w:pPr>
              <w:pStyle w:val="Ttulo"/>
              <w:rPr>
                <w:rFonts w:ascii="Arial" w:hAnsi="Arial" w:cs="Arial"/>
                <w:color w:val="323E4F" w:themeColor="text2" w:themeShade="BF"/>
                <w:sz w:val="72"/>
                <w:szCs w:val="72"/>
              </w:rPr>
            </w:pPr>
            <w:r>
              <w:rPr>
                <w:rFonts w:ascii="Arial" w:hAnsi="Arial" w:cs="Arial"/>
                <w:noProof/>
                <w:color w:val="44546A" w:themeColor="text2"/>
              </w:rPr>
              <w:drawing>
                <wp:anchor distT="0" distB="0" distL="114300" distR="114300" simplePos="0" relativeHeight="251661312" behindDoc="1" locked="0" layoutInCell="1" allowOverlap="1" wp14:anchorId="2D8B105F" wp14:editId="01572901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-323215</wp:posOffset>
                  </wp:positionV>
                  <wp:extent cx="1352550" cy="1352550"/>
                  <wp:effectExtent l="0" t="0" r="0" b="0"/>
                  <wp:wrapNone/>
                  <wp:docPr id="2120066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06619" name="Imagem 21200661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5FDCBF08" w:rsidR="28385792">
              <w:rPr>
                <w:rFonts w:ascii="Arial" w:hAnsi="Arial" w:cs="Arial"/>
                <w:color w:val="323E4F" w:themeColor="text2" w:themeShade="BF"/>
                <w:sz w:val="72"/>
                <w:szCs w:val="72"/>
              </w:rPr>
              <w:t xml:space="preserve">    </w:t>
            </w:r>
            <w:r w:rsidRPr="5FDCBF08" w:rsidR="007A0D11">
              <w:rPr>
                <w:rFonts w:ascii="Arial" w:hAnsi="Arial" w:cs="Arial"/>
                <w:color w:val="323E4F" w:themeColor="text2" w:themeShade="BF"/>
                <w:sz w:val="72"/>
                <w:szCs w:val="72"/>
              </w:rPr>
              <w:t>ATA DE REUNIÃO</w:t>
            </w:r>
          </w:p>
        </w:tc>
      </w:tr>
      <w:tr w:rsidRPr="00B707F1" w:rsidR="00EA62A2" w:rsidTr="33B47558" w14:paraId="5D1EE86A" w14:textId="77777777">
        <w:trPr>
          <w:trHeight w:val="300"/>
        </w:trPr>
        <w:tc>
          <w:tcPr>
            <w:tcW w:w="10080" w:type="dxa"/>
            <w:gridSpan w:val="4"/>
            <w:tcMar/>
          </w:tcPr>
          <w:p w:rsidRPr="00B61AEC" w:rsidR="00EA62A2" w:rsidP="00526631" w:rsidRDefault="007A0D11" w14:paraId="1B6A6E87" w14:textId="2D99E191">
            <w:pPr>
              <w:pStyle w:val="Subttulo"/>
              <w:rPr>
                <w:rFonts w:ascii="Arial" w:hAnsi="Arial" w:cs="Arial"/>
                <w:color w:val="323E4F" w:themeColor="text2" w:themeShade="BF"/>
              </w:rPr>
            </w:pPr>
            <w:r w:rsidRPr="5FDCBF08" w:rsidR="5553A3FB">
              <w:rPr>
                <w:rFonts w:ascii="Arial" w:hAnsi="Arial" w:cs="Arial"/>
                <w:color w:val="323E4F" w:themeColor="text2" w:themeTint="FF" w:themeShade="BF"/>
              </w:rPr>
              <w:t xml:space="preserve">            </w:t>
            </w:r>
            <w:r w:rsidRPr="5FDCBF08" w:rsidR="007A0D11">
              <w:rPr>
                <w:rFonts w:ascii="Arial" w:hAnsi="Arial" w:cs="Arial"/>
                <w:color w:val="323E4F" w:themeColor="text2" w:themeTint="FF" w:themeShade="BF"/>
              </w:rPr>
              <w:t>API FATEC 2024</w:t>
            </w:r>
          </w:p>
        </w:tc>
      </w:tr>
      <w:tr w:rsidRPr="00B707F1" w:rsidR="00EA62A2" w:rsidTr="33B47558" w14:paraId="4054AC9D" w14:textId="77777777">
        <w:trPr>
          <w:trHeight w:val="378"/>
        </w:trPr>
        <w:tc>
          <w:tcPr>
            <w:tcW w:w="10080" w:type="dxa"/>
            <w:gridSpan w:val="4"/>
            <w:tcMar/>
          </w:tcPr>
          <w:p w:rsidRPr="007A0D11" w:rsidR="00EA62A2" w:rsidP="009C2411" w:rsidRDefault="00EA62A2" w14:paraId="05C70D44" w14:textId="77777777">
            <w:pPr>
              <w:rPr>
                <w:rFonts w:ascii="Arial" w:hAnsi="Arial" w:cs="Arial"/>
              </w:rPr>
            </w:pPr>
          </w:p>
        </w:tc>
      </w:tr>
      <w:tr w:rsidRPr="00B707F1" w:rsidR="00FC6625" w:rsidTr="33B47558" w14:paraId="5B2DF1BC" w14:textId="77777777">
        <w:trPr>
          <w:trHeight w:val="80"/>
        </w:trPr>
        <w:tc>
          <w:tcPr>
            <w:tcW w:w="2520" w:type="dxa"/>
            <w:vMerge w:val="restart"/>
            <w:tcMar/>
          </w:tcPr>
          <w:p w:rsidR="00FC6625" w:rsidP="5FDCBF08" w:rsidRDefault="007A0D11" w14:paraId="0B6EE4BF" w14:textId="1A52A889">
            <w:pPr>
              <w:pStyle w:val="Ttulo1"/>
              <w:jc w:val="center"/>
              <w:rPr>
                <w:rFonts w:ascii="Arial" w:hAnsi="Arial" w:cs="Arial"/>
                <w:color w:val="323E4F" w:themeColor="text2" w:themeShade="BF"/>
              </w:rPr>
            </w:pPr>
            <w:r w:rsidRPr="6EFB4E0E" w:rsidR="0CFE65C3">
              <w:rPr>
                <w:rFonts w:ascii="Arial" w:hAnsi="Arial" w:cs="Arial"/>
                <w:color w:val="323E4F" w:themeColor="text2" w:themeTint="FF" w:themeShade="BF"/>
              </w:rPr>
              <w:t xml:space="preserve">      </w:t>
            </w:r>
            <w:r w:rsidRPr="6EFB4E0E" w:rsidR="26E24A3E">
              <w:rPr>
                <w:rFonts w:ascii="Arial" w:hAnsi="Arial" w:cs="Arial"/>
                <w:color w:val="323E4F" w:themeColor="text2" w:themeTint="FF" w:themeShade="BF"/>
              </w:rPr>
              <w:t>26</w:t>
            </w:r>
            <w:r w:rsidRPr="6EFB4E0E" w:rsidR="007A0D11">
              <w:rPr>
                <w:rFonts w:ascii="Arial" w:hAnsi="Arial" w:cs="Arial"/>
                <w:color w:val="323E4F" w:themeColor="text2" w:themeTint="FF" w:themeShade="BF"/>
              </w:rPr>
              <w:t>/03/2024</w:t>
            </w:r>
          </w:p>
          <w:p w:rsidR="00362AFA" w:rsidP="5FDCBF08" w:rsidRDefault="00362AFA" w14:paraId="5A799123" w14:textId="56285AB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5FDCBF08" w:rsidR="75E55837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5FDCBF08" w:rsidR="4E598091">
              <w:rPr>
                <w:rFonts w:ascii="Arial" w:hAnsi="Arial" w:cs="Arial"/>
                <w:sz w:val="24"/>
                <w:szCs w:val="24"/>
              </w:rPr>
              <w:t>P</w:t>
            </w:r>
            <w:r w:rsidRPr="5FDCBF08" w:rsidR="00362AFA">
              <w:rPr>
                <w:rFonts w:ascii="Arial" w:hAnsi="Arial" w:cs="Arial"/>
                <w:sz w:val="24"/>
                <w:szCs w:val="24"/>
              </w:rPr>
              <w:t>resentes</w:t>
            </w:r>
            <w:r w:rsidRPr="5FDCBF08" w:rsidR="00362AFA">
              <w:rPr>
                <w:rFonts w:ascii="Arial" w:hAnsi="Arial" w:cs="Arial"/>
                <w:sz w:val="24"/>
                <w:szCs w:val="24"/>
              </w:rPr>
              <w:t>:</w:t>
            </w:r>
          </w:p>
          <w:p w:rsidRPr="00362AFA" w:rsidR="00362AFA" w:rsidP="00362AFA" w:rsidRDefault="00362AFA" w14:paraId="193457D0" w14:textId="77777777">
            <w:pPr>
              <w:rPr>
                <w:rFonts w:ascii="Arial" w:hAnsi="Arial" w:cs="Arial"/>
                <w:sz w:val="24"/>
                <w:szCs w:val="28"/>
              </w:rPr>
            </w:pPr>
          </w:p>
          <w:p w:rsidRPr="00362AFA" w:rsidR="00362AFA" w:rsidP="5FDCBF08" w:rsidRDefault="007A0D11" w14:paraId="047812A8" w14:textId="77777777" w14:noSpellErr="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FDCBF08" w:rsidR="007A0D11">
              <w:rPr>
                <w:rFonts w:ascii="Arial" w:hAnsi="Arial" w:cs="Arial"/>
                <w:sz w:val="22"/>
                <w:szCs w:val="22"/>
              </w:rPr>
              <w:t>João Otavio</w:t>
            </w:r>
            <w:r w:rsidRPr="5FDCBF08" w:rsidR="00362AF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Pr="00362AFA" w:rsidR="00FC6625" w:rsidP="5FDCBF08" w:rsidRDefault="00362AFA" w14:paraId="0EF2C746" w14:textId="0D7065CA" w14:noSpellErr="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FDCBF08" w:rsidR="00362AFA">
              <w:rPr>
                <w:rFonts w:ascii="Arial" w:hAnsi="Arial" w:cs="Arial"/>
                <w:sz w:val="22"/>
                <w:szCs w:val="22"/>
              </w:rPr>
              <w:t>F</w:t>
            </w:r>
            <w:r w:rsidRPr="5FDCBF08" w:rsidR="007A0D11">
              <w:rPr>
                <w:rFonts w:ascii="Arial" w:hAnsi="Arial" w:cs="Arial"/>
                <w:sz w:val="22"/>
                <w:szCs w:val="22"/>
              </w:rPr>
              <w:t>elipe Fernandes</w:t>
            </w:r>
            <w:r w:rsidRPr="5FDCBF08" w:rsidR="00362AF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Pr="00362AFA" w:rsidR="00FC6625" w:rsidP="5FDCBF08" w:rsidRDefault="007A0D11" w14:paraId="12D37145" w14:textId="7CF4509C" w14:noSpellErr="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FDCBF08" w:rsidR="007A0D11">
              <w:rPr>
                <w:rFonts w:ascii="Arial" w:hAnsi="Arial" w:cs="Arial"/>
                <w:sz w:val="22"/>
                <w:szCs w:val="22"/>
              </w:rPr>
              <w:t>Mario Ming</w:t>
            </w:r>
          </w:p>
          <w:p w:rsidRPr="00362AFA" w:rsidR="00FC6625" w:rsidP="5FDCBF08" w:rsidRDefault="007A0D11" w14:paraId="54AD1751" w14:textId="7DAFABC5" w14:noSpellErr="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FDCBF08" w:rsidR="007A0D11">
              <w:rPr>
                <w:rFonts w:ascii="Arial" w:hAnsi="Arial" w:cs="Arial"/>
                <w:sz w:val="22"/>
                <w:szCs w:val="22"/>
              </w:rPr>
              <w:t>Pamela Silva</w:t>
            </w:r>
          </w:p>
          <w:p w:rsidRPr="00362AFA" w:rsidR="00FC6625" w:rsidP="5FDCBF08" w:rsidRDefault="007A0D11" w14:paraId="0F64618F" w14:textId="6A0403B3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FDCBF08" w:rsidR="007A0D11">
              <w:rPr>
                <w:rFonts w:ascii="Arial" w:hAnsi="Arial" w:cs="Arial"/>
                <w:sz w:val="22"/>
                <w:szCs w:val="22"/>
              </w:rPr>
              <w:t xml:space="preserve">Raquel </w:t>
            </w:r>
            <w:r w:rsidRPr="5FDCBF08" w:rsidR="007A0D11">
              <w:rPr>
                <w:rFonts w:ascii="Arial" w:hAnsi="Arial" w:cs="Arial"/>
                <w:sz w:val="22"/>
                <w:szCs w:val="22"/>
              </w:rPr>
              <w:t>Massae</w:t>
            </w:r>
          </w:p>
          <w:p w:rsidRPr="00362AFA" w:rsidR="007A0D11" w:rsidP="5FDCBF08" w:rsidRDefault="007A0D11" w14:paraId="51EC2EBA" w14:textId="3120427D" w14:noSpellErr="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FDCBF08" w:rsidR="007A0D11">
              <w:rPr>
                <w:rFonts w:ascii="Arial" w:hAnsi="Arial" w:cs="Arial"/>
                <w:sz w:val="22"/>
                <w:szCs w:val="22"/>
              </w:rPr>
              <w:t>Maria Eduarda</w:t>
            </w:r>
          </w:p>
          <w:p w:rsidRPr="00362AFA" w:rsidR="007A0D11" w:rsidP="5FDCBF08" w:rsidRDefault="007A0D11" w14:paraId="1EB2BA26" w14:textId="77777777" w14:noSpellErr="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FDCBF08" w:rsidR="007A0D11">
              <w:rPr>
                <w:rFonts w:ascii="Arial" w:hAnsi="Arial" w:cs="Arial"/>
                <w:sz w:val="22"/>
                <w:szCs w:val="22"/>
              </w:rPr>
              <w:t>Bruna Caiado</w:t>
            </w:r>
          </w:p>
          <w:p w:rsidRPr="00362AFA" w:rsidR="007A0D11" w:rsidP="5FDCBF08" w:rsidRDefault="007A0D11" w14:paraId="4D0A4981" w14:textId="2055C33F" w14:noSpellErr="1">
            <w:pPr>
              <w:pStyle w:val="PargrafodaLista"/>
              <w:numPr>
                <w:ilvl w:val="0"/>
                <w:numId w:val="3"/>
              </w:num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FDCBF08" w:rsidR="007A0D11">
              <w:rPr>
                <w:rFonts w:ascii="Arial" w:hAnsi="Arial" w:cs="Arial"/>
                <w:sz w:val="22"/>
                <w:szCs w:val="22"/>
              </w:rPr>
              <w:t>Pollyana Sousa</w:t>
            </w:r>
          </w:p>
          <w:p w:rsidRPr="007A0D11" w:rsidR="00FC6625" w:rsidP="00EA62A2" w:rsidRDefault="00FC6625" w14:paraId="18FF6A57" w14:textId="77777777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2"/>
            <w:tcMar/>
          </w:tcPr>
          <w:p w:rsidRPr="00E13599" w:rsidR="00FC6625" w:rsidP="00AF2F9F" w:rsidRDefault="00FC6625" w14:paraId="199F58B6" w14:textId="77777777">
            <w:pPr>
              <w:ind w:left="-14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E13599">
              <w:rPr>
                <w:rFonts w:ascii="Arial" w:hAnsi="Arial" w:cs="Arial"/>
                <w:noProof/>
                <w:sz w:val="24"/>
                <w:szCs w:val="28"/>
                <w:lang w:bidi="pt-BR"/>
              </w:rPr>
              <mc:AlternateContent>
                <mc:Choice Requires="wps">
                  <w:drawing>
                    <wp:inline distT="0" distB="0" distL="0" distR="0" wp14:anchorId="4DB02F3A" wp14:editId="1E85138F">
                      <wp:extent cx="137160" cy="137160"/>
                      <wp:effectExtent l="19050" t="19050" r="15240" b="15240"/>
                      <wp:docPr id="1225056726" name="Oval 1" descr="Decorativ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lt="Decorativo" o:spid="_x0000_s1026" fillcolor="#fffcfb" strokecolor="#44546a [3215]" strokeweight="2.25pt" w14:anchorId="02FC5F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">
                      <v:stroke joinstyle="miter"/>
                      <v:path arrowok="t"/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709" w:type="dxa"/>
            <w:vMerge w:val="restart"/>
            <w:tcMar/>
          </w:tcPr>
          <w:p w:rsidRPr="00B61AEC" w:rsidR="00FC6625" w:rsidP="0063153B" w:rsidRDefault="007A0D11" w14:paraId="111AEE13" w14:textId="2E974B90">
            <w:pPr>
              <w:pStyle w:val="Ttulo1"/>
              <w:rPr>
                <w:rFonts w:ascii="Arial" w:hAnsi="Arial" w:cs="Arial"/>
                <w:color w:val="323E4F" w:themeColor="text2" w:themeShade="BF"/>
              </w:rPr>
            </w:pPr>
            <w:r w:rsidRPr="33B47558" w:rsidR="007A0D11">
              <w:rPr>
                <w:rFonts w:ascii="Arial" w:hAnsi="Arial" w:cs="Arial"/>
                <w:color w:val="323E4F" w:themeColor="text2" w:themeTint="FF" w:themeShade="BF"/>
              </w:rPr>
              <w:t>API - REUNIÃO 01</w:t>
            </w:r>
          </w:p>
          <w:p w:rsidRPr="00E13599" w:rsidR="00FC6625" w:rsidP="33B47558" w:rsidRDefault="00FC6625" w14:paraId="232AB932" w14:textId="7CA7D32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33B47558" w:rsidR="26AB88B9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Definição do Modelo de Trabalho: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Foi decidido que no primeiro semestre cada membro do grupo atuará na área de sua maior afinidade. Nos próximos semestres, planeja-se mesclar as áreas para promover uma troca de conhecimentos e experiências mais ampla.</w:t>
            </w:r>
          </w:p>
          <w:p w:rsidRPr="00E13599" w:rsidR="00FC6625" w:rsidP="33B47558" w:rsidRDefault="00FC6625" w14:paraId="2E04418B" w14:textId="495DE1E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33B47558" w:rsidR="26AB88B9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Identidade Visual: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Foi definido o logo e nome do grupo 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>TechWizards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Pr="00E13599" w:rsidR="00FC6625" w:rsidP="33B47558" w:rsidRDefault="00FC6625" w14:paraId="3441FD2C" w14:textId="05238C4B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33B47558" w:rsidR="26AB88B9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Atribuição de Funções: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Os seguintes papéis foram atribuídos aos membros do grupo:</w:t>
            </w:r>
          </w:p>
          <w:p w:rsidRPr="00E13599" w:rsidR="00FC6625" w:rsidP="33B47558" w:rsidRDefault="00FC6625" w14:paraId="0AB6BD93" w14:textId="6FC59588">
            <w:pPr>
              <w:pStyle w:val="Normal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Pr="00E13599" w:rsidR="00FC6625" w:rsidP="33B47558" w:rsidRDefault="00FC6625" w14:paraId="38ED7F0C" w14:textId="237FC65E">
            <w:pPr>
              <w:pStyle w:val="PargrafodaLista"/>
              <w:numPr>
                <w:ilvl w:val="0"/>
                <w:numId w:val="5"/>
              </w:numPr>
              <w:rPr/>
            </w:pPr>
            <w:r w:rsidRPr="33B47558" w:rsidR="26AB88B9">
              <w:rPr>
                <w:rFonts w:ascii="Arial" w:hAnsi="Arial" w:cs="Arial"/>
                <w:sz w:val="24"/>
                <w:szCs w:val="24"/>
              </w:rPr>
              <w:t>Scrum Master: João Otavio</w:t>
            </w:r>
          </w:p>
          <w:p w:rsidRPr="00E13599" w:rsidR="00FC6625" w:rsidP="33B47558" w:rsidRDefault="00FC6625" w14:paraId="610B39FC" w14:textId="00B58985">
            <w:pPr>
              <w:pStyle w:val="PargrafodaLista"/>
              <w:numPr>
                <w:ilvl w:val="0"/>
                <w:numId w:val="5"/>
              </w:numPr>
              <w:rPr/>
            </w:pPr>
            <w:r w:rsidRPr="33B47558" w:rsidR="26AB88B9">
              <w:rPr>
                <w:rFonts w:ascii="Arial" w:hAnsi="Arial" w:cs="Arial"/>
                <w:sz w:val="24"/>
                <w:szCs w:val="24"/>
              </w:rPr>
              <w:t>Product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>Owner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>: Bruna Regra</w:t>
            </w:r>
          </w:p>
          <w:p w:rsidRPr="00E13599" w:rsidR="00FC6625" w:rsidP="33B47558" w:rsidRDefault="00FC6625" w14:paraId="4116DF3A" w14:textId="4D6F47A3">
            <w:pPr>
              <w:pStyle w:val="PargrafodaLista"/>
              <w:numPr>
                <w:ilvl w:val="0"/>
                <w:numId w:val="5"/>
              </w:numPr>
              <w:rPr/>
            </w:pPr>
            <w:r w:rsidRPr="33B47558" w:rsidR="26AB88B9">
              <w:rPr>
                <w:rFonts w:ascii="Arial" w:hAnsi="Arial" w:cs="Arial"/>
                <w:sz w:val="24"/>
                <w:szCs w:val="24"/>
              </w:rPr>
              <w:t>Dev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1: Mario Ming</w:t>
            </w:r>
          </w:p>
          <w:p w:rsidRPr="00E13599" w:rsidR="00FC6625" w:rsidP="33B47558" w:rsidRDefault="00FC6625" w14:paraId="554FD32A" w14:textId="2B8483A0">
            <w:pPr>
              <w:pStyle w:val="PargrafodaLista"/>
              <w:numPr>
                <w:ilvl w:val="0"/>
                <w:numId w:val="5"/>
              </w:numPr>
              <w:rPr/>
            </w:pPr>
            <w:r w:rsidRPr="33B47558" w:rsidR="26AB88B9">
              <w:rPr>
                <w:rFonts w:ascii="Arial" w:hAnsi="Arial" w:cs="Arial"/>
                <w:sz w:val="24"/>
                <w:szCs w:val="24"/>
              </w:rPr>
              <w:t>Dev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2: Felipe Fernandes</w:t>
            </w:r>
          </w:p>
          <w:p w:rsidRPr="00E13599" w:rsidR="00FC6625" w:rsidP="33B47558" w:rsidRDefault="00FC6625" w14:paraId="0DFBE7BE" w14:textId="6DFF6FA8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33B47558" w:rsidR="26AB88B9">
              <w:rPr>
                <w:rFonts w:ascii="Arial" w:hAnsi="Arial" w:cs="Arial"/>
                <w:sz w:val="24"/>
                <w:szCs w:val="24"/>
              </w:rPr>
              <w:t>Dev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3: Raquel 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>Massae</w:t>
            </w:r>
          </w:p>
          <w:p w:rsidRPr="00E13599" w:rsidR="00FC6625" w:rsidP="33B47558" w:rsidRDefault="00FC6625" w14:paraId="5DFFFE41" w14:textId="2545D6BE">
            <w:pPr>
              <w:pStyle w:val="PargrafodaLista"/>
              <w:numPr>
                <w:ilvl w:val="0"/>
                <w:numId w:val="5"/>
              </w:numPr>
              <w:rPr/>
            </w:pPr>
            <w:r w:rsidRPr="33B47558" w:rsidR="26AB88B9">
              <w:rPr>
                <w:rFonts w:ascii="Arial" w:hAnsi="Arial" w:cs="Arial"/>
                <w:sz w:val="24"/>
                <w:szCs w:val="24"/>
              </w:rPr>
              <w:t>Dev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4: Maria Eduarda</w:t>
            </w:r>
          </w:p>
          <w:p w:rsidRPr="00E13599" w:rsidR="00FC6625" w:rsidP="33B47558" w:rsidRDefault="00FC6625" w14:paraId="66E8EEA9" w14:textId="0EB55F4A">
            <w:pPr>
              <w:pStyle w:val="PargrafodaLista"/>
              <w:numPr>
                <w:ilvl w:val="0"/>
                <w:numId w:val="5"/>
              </w:numPr>
              <w:rPr/>
            </w:pPr>
            <w:r w:rsidRPr="33B47558" w:rsidR="26AB88B9">
              <w:rPr>
                <w:rFonts w:ascii="Arial" w:hAnsi="Arial" w:cs="Arial"/>
                <w:sz w:val="24"/>
                <w:szCs w:val="24"/>
              </w:rPr>
              <w:t>Dev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5: Pollyana Sousa</w:t>
            </w:r>
          </w:p>
          <w:p w:rsidRPr="00E13599" w:rsidR="00FC6625" w:rsidP="33B47558" w:rsidRDefault="00FC6625" w14:paraId="64BE580E" w14:textId="17B88560">
            <w:pPr>
              <w:pStyle w:val="PargrafodaLista"/>
              <w:numPr>
                <w:ilvl w:val="0"/>
                <w:numId w:val="5"/>
              </w:numPr>
              <w:rPr/>
            </w:pPr>
            <w:r w:rsidRPr="33B47558" w:rsidR="26AB88B9">
              <w:rPr>
                <w:rFonts w:ascii="Arial" w:hAnsi="Arial" w:cs="Arial"/>
                <w:sz w:val="24"/>
                <w:szCs w:val="24"/>
              </w:rPr>
              <w:t>Dev</w:t>
            </w:r>
            <w:r w:rsidRPr="33B47558" w:rsidR="26AB88B9">
              <w:rPr>
                <w:rFonts w:ascii="Arial" w:hAnsi="Arial" w:cs="Arial"/>
                <w:sz w:val="24"/>
                <w:szCs w:val="24"/>
              </w:rPr>
              <w:t xml:space="preserve"> 6: Pamela Silva</w:t>
            </w:r>
          </w:p>
          <w:p w:rsidRPr="00E13599" w:rsidR="00FC6625" w:rsidP="1B428FF1" w:rsidRDefault="00FC6625" w14:paraId="452C9A72" w14:textId="70FF5FFC"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B707F1" w:rsidR="00FC6625" w:rsidTr="33B47558" w14:paraId="4B50B999" w14:textId="77777777">
        <w:trPr>
          <w:trHeight w:val="10332"/>
        </w:trPr>
        <w:tc>
          <w:tcPr>
            <w:tcW w:w="2520" w:type="dxa"/>
            <w:vMerge/>
            <w:tcMar/>
          </w:tcPr>
          <w:p w:rsidRPr="00B707F1" w:rsidR="00FC6625" w:rsidP="00EA62A2" w:rsidRDefault="00FC6625" w14:paraId="0C9FAFD6" w14:textId="77777777">
            <w:pPr>
              <w:pStyle w:val="Ttulo2"/>
            </w:pPr>
          </w:p>
        </w:tc>
        <w:tc>
          <w:tcPr>
            <w:tcW w:w="191" w:type="dxa"/>
            <w:tcBorders>
              <w:right w:val="single" w:color="4472C4" w:themeColor="accent1" w:sz="18" w:space="0"/>
            </w:tcBorders>
            <w:tcMar/>
          </w:tcPr>
          <w:p w:rsidRPr="00B707F1" w:rsidR="00FC6625" w:rsidP="00EA62A2" w:rsidRDefault="00FC6625" w14:paraId="652965DA" w14:textId="77777777">
            <w:pPr>
              <w:rPr>
                <w:lang w:eastAsia="en-AU"/>
              </w:rPr>
            </w:pPr>
          </w:p>
        </w:tc>
        <w:tc>
          <w:tcPr>
            <w:tcW w:w="660" w:type="dxa"/>
            <w:tcBorders>
              <w:left w:val="single" w:color="4472C4" w:themeColor="accent1" w:sz="18" w:space="0"/>
            </w:tcBorders>
            <w:tcMar/>
          </w:tcPr>
          <w:p w:rsidRPr="00E13599" w:rsidR="00FC6625" w:rsidP="009C2411" w:rsidRDefault="00FC6625" w14:paraId="0035567C" w14:textId="77777777">
            <w:pPr>
              <w:rPr>
                <w:sz w:val="24"/>
                <w:szCs w:val="28"/>
              </w:rPr>
            </w:pPr>
          </w:p>
        </w:tc>
        <w:tc>
          <w:tcPr>
            <w:tcW w:w="6709" w:type="dxa"/>
            <w:vMerge/>
            <w:tcMar/>
          </w:tcPr>
          <w:p w:rsidRPr="00E13599" w:rsidR="00FC6625" w:rsidP="00EA62A2" w:rsidRDefault="00FC6625" w14:paraId="194370F2" w14:textId="77777777">
            <w:pPr>
              <w:pStyle w:val="Ttulo2"/>
              <w:rPr>
                <w:sz w:val="24"/>
                <w:szCs w:val="28"/>
              </w:rPr>
            </w:pPr>
          </w:p>
        </w:tc>
      </w:tr>
    </w:tbl>
    <w:p w:rsidRPr="00B707F1" w:rsidR="00180710" w:rsidP="00FB0432" w:rsidRDefault="00180710" w14:paraId="72ED07F0" w14:textId="77777777"/>
    <w:sectPr w:rsidRPr="00B707F1" w:rsidR="00180710" w:rsidSect="003058DB">
      <w:type w:val="continuous"/>
      <w:pgSz w:w="11906" w:h="16838" w:orient="portrait" w:code="9"/>
      <w:pgMar w:top="907" w:right="922" w:bottom="0" w:left="922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58DB" w:rsidP="003D42E9" w:rsidRDefault="003058DB" w14:paraId="2E5B88CA" w14:textId="77777777">
      <w:r>
        <w:separator/>
      </w:r>
    </w:p>
  </w:endnote>
  <w:endnote w:type="continuationSeparator" w:id="0">
    <w:p w:rsidR="003058DB" w:rsidP="003D42E9" w:rsidRDefault="003058DB" w14:paraId="505A95F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Calibri"/>
    <w:charset w:val="00"/>
    <w:family w:val="swiss"/>
    <w:pitch w:val="variable"/>
    <w:sig w:usb0="00000003" w:usb1="00000000" w:usb2="00000000" w:usb3="00000000" w:csb0="00000003" w:csb1="00000000"/>
  </w:font>
  <w:font w:name="Agency FB">
    <w:altName w:val="Calibri"/>
    <w:charset w:val="00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58DB" w:rsidP="003D42E9" w:rsidRDefault="003058DB" w14:paraId="7FFCB92E" w14:textId="77777777">
      <w:r>
        <w:separator/>
      </w:r>
    </w:p>
  </w:footnote>
  <w:footnote w:type="continuationSeparator" w:id="0">
    <w:p w:rsidR="003058DB" w:rsidP="003D42E9" w:rsidRDefault="003058DB" w14:paraId="7DCE1D2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nsid w:val="162b7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05d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B05437"/>
    <w:multiLevelType w:val="hybridMultilevel"/>
    <w:tmpl w:val="132A86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2" w15:restartNumberingAfterBreak="0">
    <w:nsid w:val="1E9C7173"/>
    <w:multiLevelType w:val="hybridMultilevel"/>
    <w:tmpl w:val="BC849E7E"/>
    <w:lvl w:ilvl="0" w:tplc="D0443640">
      <w:start w:val="1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1" w16cid:durableId="326519911">
    <w:abstractNumId w:val="1"/>
  </w:num>
  <w:num w:numId="2" w16cid:durableId="2049523384">
    <w:abstractNumId w:val="2"/>
  </w:num>
  <w:num w:numId="3" w16cid:durableId="149626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trackRevisions w:val="false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11"/>
    <w:rsid w:val="000761F2"/>
    <w:rsid w:val="000964E6"/>
    <w:rsid w:val="000D60A5"/>
    <w:rsid w:val="000E055C"/>
    <w:rsid w:val="00180710"/>
    <w:rsid w:val="001A07E0"/>
    <w:rsid w:val="001D7755"/>
    <w:rsid w:val="0030456C"/>
    <w:rsid w:val="003058DB"/>
    <w:rsid w:val="00315265"/>
    <w:rsid w:val="00322C94"/>
    <w:rsid w:val="00362AFA"/>
    <w:rsid w:val="0039032E"/>
    <w:rsid w:val="003D42E9"/>
    <w:rsid w:val="003E4645"/>
    <w:rsid w:val="003F4542"/>
    <w:rsid w:val="00413FAB"/>
    <w:rsid w:val="004167D1"/>
    <w:rsid w:val="00430E0C"/>
    <w:rsid w:val="00440C88"/>
    <w:rsid w:val="004823C2"/>
    <w:rsid w:val="00483E87"/>
    <w:rsid w:val="004940BD"/>
    <w:rsid w:val="004A6BB1"/>
    <w:rsid w:val="00523B0B"/>
    <w:rsid w:val="00526631"/>
    <w:rsid w:val="00531E08"/>
    <w:rsid w:val="005578C3"/>
    <w:rsid w:val="005B65A2"/>
    <w:rsid w:val="0063153B"/>
    <w:rsid w:val="00631E10"/>
    <w:rsid w:val="00671B73"/>
    <w:rsid w:val="00713365"/>
    <w:rsid w:val="00724932"/>
    <w:rsid w:val="007A0D11"/>
    <w:rsid w:val="007B67D3"/>
    <w:rsid w:val="008038BB"/>
    <w:rsid w:val="008543EA"/>
    <w:rsid w:val="00854858"/>
    <w:rsid w:val="00865306"/>
    <w:rsid w:val="008F52BA"/>
    <w:rsid w:val="009048D2"/>
    <w:rsid w:val="00960AE6"/>
    <w:rsid w:val="009C2411"/>
    <w:rsid w:val="00A457B0"/>
    <w:rsid w:val="00A6401B"/>
    <w:rsid w:val="00A80BEA"/>
    <w:rsid w:val="00AB5A73"/>
    <w:rsid w:val="00AF2F9F"/>
    <w:rsid w:val="00B067CD"/>
    <w:rsid w:val="00B61AEC"/>
    <w:rsid w:val="00B707F1"/>
    <w:rsid w:val="00B70A77"/>
    <w:rsid w:val="00B758ED"/>
    <w:rsid w:val="00C75E46"/>
    <w:rsid w:val="00C832BD"/>
    <w:rsid w:val="00C96045"/>
    <w:rsid w:val="00CB3F60"/>
    <w:rsid w:val="00D53461"/>
    <w:rsid w:val="00D7168E"/>
    <w:rsid w:val="00E0696E"/>
    <w:rsid w:val="00E13599"/>
    <w:rsid w:val="00E520A3"/>
    <w:rsid w:val="00EA62A2"/>
    <w:rsid w:val="00EB6FE0"/>
    <w:rsid w:val="00EC5D87"/>
    <w:rsid w:val="00EE4AD0"/>
    <w:rsid w:val="00F85A56"/>
    <w:rsid w:val="00F96D85"/>
    <w:rsid w:val="00FB0432"/>
    <w:rsid w:val="00FC6625"/>
    <w:rsid w:val="00FD1547"/>
    <w:rsid w:val="03270B45"/>
    <w:rsid w:val="08B52CF1"/>
    <w:rsid w:val="0CFE65C3"/>
    <w:rsid w:val="1B3EC9D5"/>
    <w:rsid w:val="1B428FF1"/>
    <w:rsid w:val="1E61FA7F"/>
    <w:rsid w:val="1F6C2C60"/>
    <w:rsid w:val="23D498AC"/>
    <w:rsid w:val="26AB88B9"/>
    <w:rsid w:val="26E24A3E"/>
    <w:rsid w:val="28379099"/>
    <w:rsid w:val="28385792"/>
    <w:rsid w:val="2A6C0A0F"/>
    <w:rsid w:val="2E8D3688"/>
    <w:rsid w:val="3218A4F7"/>
    <w:rsid w:val="33B47558"/>
    <w:rsid w:val="37F88ED2"/>
    <w:rsid w:val="39945F33"/>
    <w:rsid w:val="3D3D380E"/>
    <w:rsid w:val="457F1C45"/>
    <w:rsid w:val="469F7B16"/>
    <w:rsid w:val="483B4B77"/>
    <w:rsid w:val="4E598091"/>
    <w:rsid w:val="4EC0F2D1"/>
    <w:rsid w:val="52676969"/>
    <w:rsid w:val="5553A3FB"/>
    <w:rsid w:val="55C7D03A"/>
    <w:rsid w:val="5BBC746A"/>
    <w:rsid w:val="5FDCBF08"/>
    <w:rsid w:val="63145FCA"/>
    <w:rsid w:val="6DEBA0E5"/>
    <w:rsid w:val="6EFB4E0E"/>
    <w:rsid w:val="74470C96"/>
    <w:rsid w:val="75E55837"/>
    <w:rsid w:val="76FB4B3F"/>
    <w:rsid w:val="7A74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CAC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1" w:semiHidden="1" w:unhideWhenUsed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" w:semiHidden="1" w:qFormat="1"/>
    <w:lsdException w:name="Subtle Reference" w:uiPriority="10"/>
    <w:lsdException w:name="Intense Reference" w:uiPriority="32" w:semiHidden="1"/>
    <w:lsdException w:name="Book Title" w:uiPriority="33" w:semiHidden="1"/>
    <w:lsdException w:name="Bibliography" w:uiPriority="37" w:semiHidden="1"/>
    <w:lsdException w:name="TOC Heading" w:uiPriority="39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6631"/>
    <w:rPr>
      <w:color w:val="0B1107" w:themeColor="accent6" w:themeShade="1A"/>
      <w:sz w:val="20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/>
      <w:keepLines/>
      <w:spacing w:after="240"/>
      <w:contextualSpacing/>
      <w:outlineLvl w:val="0"/>
    </w:pPr>
    <w:rPr>
      <w:rFonts w:cs="Times New Roman (Headings CS)" w:asciiTheme="majorHAnsi" w:hAnsiTheme="majorHAnsi" w:eastAsiaTheme="majorEastAsia"/>
      <w:caps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/>
    <w:qFormat/>
    <w:rsid w:val="00FC6625"/>
    <w:pPr>
      <w:spacing w:after="240"/>
      <w:outlineLvl w:val="1"/>
    </w:pPr>
    <w:rPr>
      <w:rFonts w:ascii="Agency FB" w:hAnsi="Agency FB" w:cs="Times New Roman (Headings CS)" w:eastAsiaTheme="majorEastAsia"/>
      <w:caps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/>
    <w:qFormat/>
    <w:rsid w:val="00EB6FE0"/>
    <w:pPr>
      <w:outlineLvl w:val="2"/>
    </w:pPr>
    <w:rPr>
      <w:rFonts w:ascii="Agency FB" w:hAnsi="Agency FB" w:cs="Times New Roman (Headings CS)" w:eastAsiaTheme="majorEastAsia"/>
      <w:caps/>
      <w:color w:val="4472C4" w:themeColor="accent1"/>
      <w:spacing w:val="20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526631"/>
    <w:rPr>
      <w:color w:val="0B1107" w:themeColor="accent6" w:themeShade="1A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styleId="RodapChar" w:customStyle="1">
    <w:name w:val="Rodapé Char"/>
    <w:basedOn w:val="Fontepargpadro"/>
    <w:link w:val="Rodap"/>
    <w:uiPriority w:val="99"/>
    <w:semiHidden/>
    <w:rsid w:val="00526631"/>
    <w:rPr>
      <w:color w:val="0B1107" w:themeColor="accent6" w:themeShade="1A"/>
      <w:sz w:val="20"/>
      <w:szCs w:val="22"/>
    </w:rPr>
  </w:style>
  <w:style w:type="character" w:styleId="Ttulo1Char" w:customStyle="1">
    <w:name w:val="Título 1 Char"/>
    <w:basedOn w:val="Fontepargpadro"/>
    <w:link w:val="Ttulo1"/>
    <w:uiPriority w:val="9"/>
    <w:rsid w:val="0063153B"/>
    <w:rPr>
      <w:rFonts w:cs="Times New Roman (Headings CS)" w:asciiTheme="majorHAnsi" w:hAnsiTheme="majorHAnsi" w:eastAsiaTheme="majorEastAsia"/>
      <w:caps/>
      <w:color w:val="4472C4" w:themeColor="accent1"/>
      <w:spacing w:val="20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semiHidden/>
    <w:rsid w:val="00526631"/>
    <w:rPr>
      <w:rFonts w:ascii="Agency FB" w:hAnsi="Agency FB" w:cs="Times New Roman (Headings CS)" w:eastAsiaTheme="majorEastAsia"/>
      <w:caps/>
      <w:color w:val="4472C4" w:themeColor="accent1"/>
      <w:spacing w:val="20"/>
      <w:sz w:val="28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526631"/>
    <w:rPr>
      <w:rFonts w:ascii="Agency FB" w:hAnsi="Agency FB" w:cs="Times New Roman (Headings CS)" w:eastAsiaTheme="majorEastAsia"/>
      <w:caps/>
      <w:color w:val="4472C4" w:themeColor="accent1"/>
      <w:spacing w:val="20"/>
      <w:sz w:val="20"/>
    </w:rPr>
  </w:style>
  <w:style w:type="paragraph" w:styleId="Ttulo">
    <w:name w:val="Title"/>
    <w:basedOn w:val="Normal"/>
    <w:link w:val="TtuloChar"/>
    <w:uiPriority w:val="1"/>
    <w:qFormat/>
    <w:rsid w:val="0063153B"/>
    <w:pPr>
      <w:contextualSpacing/>
    </w:pPr>
    <w:rPr>
      <w:rFonts w:cs="Times New Roman (Headings CS)" w:asciiTheme="majorHAnsi" w:hAnsiTheme="majorHAnsi" w:eastAsiaTheme="majorEastAsia"/>
      <w:caps/>
      <w:color w:val="4472C4" w:themeColor="accent1"/>
      <w:spacing w:val="20"/>
      <w:kern w:val="28"/>
      <w:sz w:val="9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63153B"/>
    <w:rPr>
      <w:rFonts w:cs="Times New Roman (Headings CS)" w:asciiTheme="majorHAnsi" w:hAnsiTheme="majorHAnsi" w:eastAsiaTheme="majorEastAsia"/>
      <w:caps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nciaSutil">
    <w:name w:val="Subtle Reference"/>
    <w:basedOn w:val="Fontepargpadr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semiHidden/>
    <w:rsid w:val="00EB6FE0"/>
    <w:pPr>
      <w:ind w:left="360"/>
      <w:contextualSpacing/>
    </w:pPr>
  </w:style>
  <w:style w:type="table" w:styleId="SemPreenchimento" w:customStyle="1">
    <w:name w:val="Sem Preenchimento"/>
    <w:basedOn w:val="Tabe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color="4472C4" w:themeColor="accent1" w:sz="18" w:space="0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SimplesTabela1">
    <w:name w:val="Plain Table 1"/>
    <w:basedOn w:val="Tabelanormal"/>
    <w:uiPriority w:val="41"/>
    <w:rsid w:val="00413FAB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13FAB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SimplesTabela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stilo1" w:customStyle="1">
    <w:name w:val="Estilo1"/>
    <w:basedOn w:val="Tabe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har"/>
    <w:uiPriority w:val="11"/>
    <w:rsid w:val="0063153B"/>
    <w:pPr>
      <w:numPr>
        <w:ilvl w:val="1"/>
      </w:numPr>
      <w:spacing w:after="160"/>
    </w:pPr>
    <w:rPr>
      <w:rFonts w:eastAsiaTheme="minorEastAsia"/>
      <w:color w:val="4472C4" w:themeColor="accent1"/>
      <w:sz w:val="24"/>
    </w:rPr>
  </w:style>
  <w:style w:type="character" w:styleId="SubttuloChar" w:customStyle="1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Local\Microsoft\Office\16.0\DTS\pt-BR%7b32BE4783-6E45-4C5F-ABC3-BFF74C59CB5B%7d\%7b15DAAF10-905D-4E4E-B8D7-52DAFD8E7956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f785f3-6b50-40e4-8f71-4365f61aa040" xsi:nil="true"/>
    <lcf76f155ced4ddcb4097134ff3c332f xmlns="ecce1a20-875e-4a54-bf20-16d086ee3df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4DA32DA569F843A70A1C0CD937522D" ma:contentTypeVersion="11" ma:contentTypeDescription="Crie um novo documento." ma:contentTypeScope="" ma:versionID="d7d84f453fc4d9edb83e837aa6b5f290">
  <xsd:schema xmlns:xsd="http://www.w3.org/2001/XMLSchema" xmlns:xs="http://www.w3.org/2001/XMLSchema" xmlns:p="http://schemas.microsoft.com/office/2006/metadata/properties" xmlns:ns2="ecce1a20-875e-4a54-bf20-16d086ee3dfb" xmlns:ns3="3ef785f3-6b50-40e4-8f71-4365f61aa040" targetNamespace="http://schemas.microsoft.com/office/2006/metadata/properties" ma:root="true" ma:fieldsID="d91e64ce165aa3bb159809fe6d16fa89" ns2:_="" ns3:_="">
    <xsd:import namespace="ecce1a20-875e-4a54-bf20-16d086ee3dfb"/>
    <xsd:import namespace="3ef785f3-6b50-40e4-8f71-4365f61aa0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1a20-875e-4a54-bf20-16d086ee3d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85f3-6b50-40e4-8f71-4365f61aa0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31620ae-f01f-4404-a3a4-c75162b3a715}" ma:internalName="TaxCatchAll" ma:showField="CatchAllData" ma:web="3ef785f3-6b50-40e4-8f71-4365f61aa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C2DA48-F6B3-4221-9725-ABC2BA09399F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E657294-BCB0-47E7-9E80-A056C4432D55}"/>
</file>

<file path=customXml/itemProps3.xml><?xml version="1.0" encoding="utf-8"?>
<ds:datastoreItem xmlns:ds="http://schemas.openxmlformats.org/officeDocument/2006/customXml" ds:itemID="{862A6571-332A-46ED-9A7B-BA58227BD47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{15DAAF10-905D-4E4E-B8D7-52DAFD8E7956}tf16392877_win32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PAMELA DA SILVA FREITAS</lastModifiedBy>
  <revision>5</revision>
  <dcterms:created xsi:type="dcterms:W3CDTF">2024-03-05T22:07:00.0000000Z</dcterms:created>
  <dcterms:modified xsi:type="dcterms:W3CDTF">2024-04-12T00:35:34.2042122Z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